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bookmarkStart w:id="1" w:name="_GoBack"/>
      <w:bookmarkEnd w:id="1"/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8592820</wp:posOffset>
                </wp:positionV>
                <wp:extent cx="1629410" cy="388620"/>
                <wp:effectExtent l="38100" t="0" r="104140" b="8763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410" cy="388620"/>
                          <a:chOff x="10961" y="-63066"/>
                          <a:chExt cx="2220323" cy="424222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10961" y="-7169"/>
                            <a:ext cx="2220323" cy="368325"/>
                            <a:chOff x="10961" y="-14312"/>
                            <a:chExt cx="2220323" cy="368325"/>
                          </a:xfrm>
                        </wpg:grpSpPr>
                        <wps:wsp>
                          <wps:cNvPr id="39" name="圆角矩形 39"/>
                          <wps:cNvSpPr/>
                          <wps:spPr bwMode="auto">
                            <a:xfrm>
                              <a:off x="24659" y="-14287"/>
                              <a:ext cx="2206625" cy="368300"/>
                            </a:xfrm>
                            <a:prstGeom prst="roundRect">
                              <a:avLst>
                                <a:gd name="adj" fmla="val 19262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0" name="同侧圆角矩形 40"/>
                          <wps:cNvSpPr/>
                          <wps:spPr bwMode="auto">
                            <a:xfrm rot="16200000">
                              <a:off x="-62814" y="59463"/>
                              <a:ext cx="368227" cy="220678"/>
                            </a:xfrm>
                            <a:prstGeom prst="round2SameRect">
                              <a:avLst>
                                <a:gd name="adj1" fmla="val 24886"/>
                                <a:gd name="adj2" fmla="val 0"/>
                              </a:avLst>
                            </a:prstGeom>
                            <a:solidFill>
                              <a:srgbClr val="767171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41" name="L 形 41"/>
                          <wps:cNvSpPr/>
                          <wps:spPr bwMode="auto">
                            <a:xfrm rot="13500000">
                              <a:off x="44726" y="114879"/>
                              <a:ext cx="98239" cy="122599"/>
                            </a:xfrm>
                            <a:prstGeom prst="corner">
                              <a:avLst>
                                <a:gd name="adj1" fmla="val 26712"/>
                                <a:gd name="adj2" fmla="val 26712"/>
                              </a:avLst>
                            </a:prstGeom>
                            <a:solidFill>
                              <a:srgbClr val="FF0000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7800000"/>
                              </a:lightRig>
                            </a:scene3d>
                            <a:sp3d>
                              <a:bevelT w="139700" h="139700"/>
                            </a:sp3d>
                          </wps:spPr>
                          <wps:bodyPr/>
                        </wps:wsp>
                      </wpg:grpSp>
                      <wps:wsp>
                        <wps:cNvPr id="42" name="TextBox 111"/>
                        <wps:cNvSpPr txBox="1"/>
                        <wps:spPr bwMode="auto">
                          <a:xfrm>
                            <a:off x="395931" y="-63066"/>
                            <a:ext cx="1430806" cy="3924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7"/>
                                <w:kinsoku w:val="0"/>
                                <w:overflowPunct w:val="0"/>
                                <w:spacing w:line="480" w:lineRule="exact"/>
                                <w:ind w:firstLine="0" w:firstLineChars="0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kern w:val="24"/>
                                  <w:sz w:val="32"/>
                                  <w:szCs w:val="3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676.6pt;height:30.6pt;width:128.3pt;mso-position-horizontal:left;mso-position-horizontal-relative:margin;z-index:251683840;mso-width-relative:page;mso-height-relative:page;" coordorigin="10961,-63066" coordsize="2220323,424222" o:gfxdata="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">
                <o:lock v:ext="edit" aspectratio="f"/>
                <v:group id="_x0000_s1026" o:spid="_x0000_s1026" o:spt="203" style="position:absolute;left:10961;top:-7169;height:368325;width:2220323;" coordorigin="10961,-14312" coordsize="2220323,368325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24659;top:-14287;height:368300;width:2206625;" fillcolor="#F2F2F2 [3052]" filled="t" stroked="f" coordsize="21600,21600" arcsize="0.192638888888889" o:gfxdata="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bpE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roundrect>
                  <v:shape id="_x0000_s1026" o:spid="_x0000_s1026" style="position:absolute;left:-62814;top:59463;height:220678;width:368227;rotation:-5898240f;" fillcolor="#767171" filled="t" stroked="f" coordsize="368227,220678" o:gfxdata="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UkUarsAAADb&#10;AAAADwAAAAAAAAABACAAAAAiAAAAZHJzL2Rvd25yZXYueG1sUEsBAhQAFAAAAAgAh07iQDMvBZ47&#10;AAAAOQAAABAAAAAAAAAAAQAgAAAACgEAAGRycy9zaGFwZXhtbC54bWxQSwUGAAAAAAYABgBbAQAA&#10;tAMAAAAA&#10;" path="m54917,0l313309,0c343639,0,368226,24587,368226,54917l368227,220678,368227,220678,0,220678,0,220678,0,54917c0,24587,24587,0,54917,0xe">
                    <v:path o:connectlocs="368227,110339;184113,220678;0,110339;184113,0" o:connectangles="0,82,164,247"/>
                    <v:fill on="t" focussize="0,0"/>
                    <v:stroke on="f" joinstyle="round"/>
                    <v:imagedata o:title=""/>
                    <o:lock v:ext="edit" aspectratio="f"/>
                  </v:shape>
                  <v:shape id="_x0000_s1026" o:spid="_x0000_s1026" style="position:absolute;left:44726;top:114879;height:122599;width:98239;rotation:-8847360f;" fillcolor="#FF0000" filled="t" stroked="f" coordsize="98239,122599" o:gfxdata="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K06&#10;a8EAAADbAAAADwAAAAAAAAABACAAAAAiAAAAZHJzL2Rvd25yZXYueG1sUEsBAhQAFAAAAAgAh07i&#10;QDMvBZ47AAAAOQAAABAAAAAAAAAAAQAgAAAAEAEAAGRycy9zaGFwZXhtbC54bWxQSwUGAAAAAAYA&#10;BgBbAQAAugMAAAAA&#10;" path="m0,0l26241,0,26241,96357,98239,96357,98239,122599,0,122599xe">
                    <v:path o:connectlocs="98239,109478;49119,122599;0,61299;13120,0" o:connectangles="0,82,164,247"/>
                    <v:fill on="t" focussize="0,0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shape>
                </v:group>
                <v:shape id="TextBox 111" o:spid="_x0000_s1026" o:spt="202" type="#_x0000_t202" style="position:absolute;left:395931;top:-63066;height:392430;width:1430806;" filled="f" stroked="f" coordsize="21600,21600" o:gfxdata="UEsDBAoAAAAAAIdO4kAAAAAAAAAAAAAAAAAEAAAAZHJzL1BLAwQUAAAACACHTuJAz56SB7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E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pI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kinsoku w:val="0"/>
                          <w:overflowPunct w:val="0"/>
                          <w:spacing w:line="480" w:lineRule="exact"/>
                          <w:ind w:firstLine="0" w:firstLineChars="0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kern w:val="24"/>
                            <w:sz w:val="32"/>
                            <w:szCs w:val="32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7958455</wp:posOffset>
                </wp:positionV>
                <wp:extent cx="1629410" cy="388620"/>
                <wp:effectExtent l="38100" t="0" r="104140" b="87630"/>
                <wp:wrapNone/>
                <wp:docPr id="21531" name="组合 21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410" cy="388620"/>
                          <a:chOff x="10961" y="-63066"/>
                          <a:chExt cx="2220323" cy="424222"/>
                        </a:xfrm>
                      </wpg:grpSpPr>
                      <wpg:grpSp>
                        <wpg:cNvPr id="21532" name="组合 21532"/>
                        <wpg:cNvGrpSpPr/>
                        <wpg:grpSpPr>
                          <a:xfrm>
                            <a:off x="10961" y="-7169"/>
                            <a:ext cx="2220323" cy="368325"/>
                            <a:chOff x="10961" y="-14312"/>
                            <a:chExt cx="2220323" cy="368325"/>
                          </a:xfrm>
                        </wpg:grpSpPr>
                        <wps:wsp>
                          <wps:cNvPr id="21533" name="圆角矩形 21533"/>
                          <wps:cNvSpPr/>
                          <wps:spPr bwMode="auto">
                            <a:xfrm>
                              <a:off x="24659" y="-14287"/>
                              <a:ext cx="2206625" cy="368300"/>
                            </a:xfrm>
                            <a:prstGeom prst="roundRect">
                              <a:avLst>
                                <a:gd name="adj" fmla="val 19262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1534" name="同侧圆角矩形 21534"/>
                          <wps:cNvSpPr/>
                          <wps:spPr bwMode="auto">
                            <a:xfrm rot="16200000">
                              <a:off x="-62814" y="59463"/>
                              <a:ext cx="368227" cy="220678"/>
                            </a:xfrm>
                            <a:prstGeom prst="round2SameRect">
                              <a:avLst>
                                <a:gd name="adj1" fmla="val 24886"/>
                                <a:gd name="adj2" fmla="val 0"/>
                              </a:avLst>
                            </a:prstGeom>
                            <a:solidFill>
                              <a:srgbClr val="767171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21535" name="L 形 21535"/>
                          <wps:cNvSpPr/>
                          <wps:spPr bwMode="auto">
                            <a:xfrm rot="13500000">
                              <a:off x="44726" y="114879"/>
                              <a:ext cx="98239" cy="122599"/>
                            </a:xfrm>
                            <a:prstGeom prst="corner">
                              <a:avLst>
                                <a:gd name="adj1" fmla="val 26712"/>
                                <a:gd name="adj2" fmla="val 26712"/>
                              </a:avLst>
                            </a:prstGeom>
                            <a:solidFill>
                              <a:srgbClr val="FF0000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7800000"/>
                              </a:lightRig>
                            </a:scene3d>
                            <a:sp3d>
                              <a:bevelT w="139700" h="139700"/>
                            </a:sp3d>
                          </wps:spPr>
                          <wps:bodyPr/>
                        </wps:wsp>
                      </wpg:grpSp>
                      <wps:wsp>
                        <wps:cNvPr id="32" name="TextBox 111"/>
                        <wps:cNvSpPr txBox="1"/>
                        <wps:spPr bwMode="auto">
                          <a:xfrm>
                            <a:off x="395931" y="-63066"/>
                            <a:ext cx="1430806" cy="3924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7"/>
                                <w:kinsoku w:val="0"/>
                                <w:overflowPunct w:val="0"/>
                                <w:spacing w:line="480" w:lineRule="exact"/>
                                <w:ind w:firstLine="0" w:firstLineChars="0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kern w:val="24"/>
                                  <w:sz w:val="32"/>
                                  <w:szCs w:val="32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626.65pt;height:30.6pt;width:128.3pt;mso-position-horizontal:left;mso-position-horizontal-relative:margin;z-index:251681792;mso-width-relative:page;mso-height-relative:page;" coordorigin="10961,-63066" coordsize="2220323,424222" o:gfxdata="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">
                <o:lock v:ext="edit" aspectratio="f"/>
                <v:group id="_x0000_s1026" o:spid="_x0000_s1026" o:spt="203" style="position:absolute;left:10961;top:-7169;height:368325;width:2220323;" coordorigin="10961,-14312" coordsize="2220323,368325" o:gfxdata="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">
                  <o:lock v:ext="edit" aspectratio="f"/>
                  <v:roundrect id="_x0000_s1026" o:spid="_x0000_s1026" o:spt="2" style="position:absolute;left:24659;top:-14287;height:368300;width:2206625;" fillcolor="#F2F2F2 [3052]" filled="t" stroked="f" coordsize="21600,21600" arcsize="0.192638888888889" o:gfxdata="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fcZu+/&#10;AAAA3gAAAA8AAAAAAAAAAQAgAAAAIgAAAGRycy9kb3ducmV2LnhtbFBLAQIUABQAAAAIAIdO4kAz&#10;LwWeOwAAADkAAAAQAAAAAAAAAAEAIAAAAA4BAABkcnMvc2hhcGV4bWwueG1sUEsFBgAAAAAGAAYA&#10;WwEAALgDAAAAAA==&#10;">
                    <v:fill on="t" focussize="0,0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roundrect>
                  <v:shape id="_x0000_s1026" o:spid="_x0000_s1026" style="position:absolute;left:-62814;top:59463;height:220678;width:368227;rotation:-5898240f;" fillcolor="#767171" filled="t" stroked="f" coordsize="368227,220678" o:gfxdata="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zSp&#10;osEAAADeAAAADwAAAAAAAAABACAAAAAiAAAAZHJzL2Rvd25yZXYueG1sUEsBAhQAFAAAAAgAh07i&#10;QDMvBZ47AAAAOQAAABAAAAAAAAAAAQAgAAAAEAEAAGRycy9zaGFwZXhtbC54bWxQSwUGAAAAAAYA&#10;BgBbAQAAugMAAAAA&#10;" path="m54917,0l313309,0c343639,0,368226,24587,368226,54917l368227,220678,368227,220678,0,220678,0,220678,0,54917c0,24587,24587,0,54917,0xe">
                    <v:path o:connectlocs="368227,110339;184113,220678;0,110339;184113,0" o:connectangles="0,82,164,247"/>
                    <v:fill on="t" focussize="0,0"/>
                    <v:stroke on="f" joinstyle="round"/>
                    <v:imagedata o:title=""/>
                    <o:lock v:ext="edit" aspectratio="f"/>
                  </v:shape>
                  <v:shape id="_x0000_s1026" o:spid="_x0000_s1026" style="position:absolute;left:44726;top:114879;height:122599;width:98239;rotation:-8847360f;" fillcolor="#FF0000" filled="t" stroked="f" coordsize="98239,122599" o:gfxdata="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XA&#10;PCbCAAAA3gAAAA8AAAAAAAAAAQAgAAAAIgAAAGRycy9kb3ducmV2LnhtbFBLAQIUABQAAAAIAIdO&#10;4kAzLwWeOwAAADkAAAAQAAAAAAAAAAEAIAAAABEBAABkcnMvc2hhcGV4bWwueG1sUEsFBgAAAAAG&#10;AAYAWwEAALsDAAAAAA==&#10;" path="m0,0l26241,0,26241,96357,98239,96357,98239,122599,0,122599xe">
                    <v:path o:connectlocs="98239,109478;49119,122599;0,61299;13120,0" o:connectangles="0,82,164,247"/>
                    <v:fill on="t" focussize="0,0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shape>
                </v:group>
                <v:shape id="TextBox 111" o:spid="_x0000_s1026" o:spt="202" type="#_x0000_t202" style="position:absolute;left:395931;top:-63066;height:392430;width:1430806;" filled="f" stroked="f" coordsize="21600,21600" o:gfxdata="UEsDBAoAAAAAAIdO4kAAAAAAAAAAAAAAAAAEAAAAZHJzL1BLAwQUAAAACACHTuJAl5jher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lU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mOF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kinsoku w:val="0"/>
                          <w:overflowPunct w:val="0"/>
                          <w:spacing w:line="480" w:lineRule="exact"/>
                          <w:ind w:firstLine="0" w:firstLineChars="0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kern w:val="24"/>
                            <w:sz w:val="32"/>
                            <w:szCs w:val="32"/>
                          </w:rPr>
                          <w:t>技能证书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2465705</wp:posOffset>
                </wp:positionV>
                <wp:extent cx="1629410" cy="388620"/>
                <wp:effectExtent l="38100" t="0" r="104140" b="87630"/>
                <wp:wrapTight wrapText="bothSides">
                  <wp:wrapPolygon>
                    <wp:start x="1010" y="0"/>
                    <wp:lineTo x="-505" y="2118"/>
                    <wp:lineTo x="-505" y="24353"/>
                    <wp:lineTo x="758" y="25412"/>
                    <wp:lineTo x="21718" y="25412"/>
                    <wp:lineTo x="22728" y="19059"/>
                    <wp:lineTo x="21465" y="3176"/>
                    <wp:lineTo x="21465" y="0"/>
                    <wp:lineTo x="1010" y="0"/>
                  </wp:wrapPolygon>
                </wp:wrapTight>
                <wp:docPr id="21525" name="组合 21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410" cy="388620"/>
                          <a:chOff x="10961" y="-63066"/>
                          <a:chExt cx="2220323" cy="424222"/>
                        </a:xfrm>
                      </wpg:grpSpPr>
                      <wpg:grpSp>
                        <wpg:cNvPr id="21526" name="组合 21526"/>
                        <wpg:cNvGrpSpPr/>
                        <wpg:grpSpPr>
                          <a:xfrm>
                            <a:off x="10961" y="-7169"/>
                            <a:ext cx="2220323" cy="368325"/>
                            <a:chOff x="10961" y="-14312"/>
                            <a:chExt cx="2220323" cy="368325"/>
                          </a:xfrm>
                        </wpg:grpSpPr>
                        <wps:wsp>
                          <wps:cNvPr id="21527" name="圆角矩形 21527"/>
                          <wps:cNvSpPr/>
                          <wps:spPr bwMode="auto">
                            <a:xfrm>
                              <a:off x="24659" y="-14287"/>
                              <a:ext cx="2206625" cy="368300"/>
                            </a:xfrm>
                            <a:prstGeom prst="roundRect">
                              <a:avLst>
                                <a:gd name="adj" fmla="val 19262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1528" name="同侧圆角矩形 21528"/>
                          <wps:cNvSpPr/>
                          <wps:spPr bwMode="auto">
                            <a:xfrm rot="16200000">
                              <a:off x="-62814" y="59463"/>
                              <a:ext cx="368227" cy="220678"/>
                            </a:xfrm>
                            <a:prstGeom prst="round2SameRect">
                              <a:avLst>
                                <a:gd name="adj1" fmla="val 24886"/>
                                <a:gd name="adj2" fmla="val 0"/>
                              </a:avLst>
                            </a:prstGeom>
                            <a:solidFill>
                              <a:srgbClr val="767171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21529" name="L 形 21529"/>
                          <wps:cNvSpPr/>
                          <wps:spPr bwMode="auto">
                            <a:xfrm rot="13500000">
                              <a:off x="44726" y="114879"/>
                              <a:ext cx="98239" cy="122599"/>
                            </a:xfrm>
                            <a:prstGeom prst="corner">
                              <a:avLst>
                                <a:gd name="adj1" fmla="val 26712"/>
                                <a:gd name="adj2" fmla="val 26712"/>
                              </a:avLst>
                            </a:prstGeom>
                            <a:solidFill>
                              <a:srgbClr val="FF0000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7800000"/>
                              </a:lightRig>
                            </a:scene3d>
                            <a:sp3d>
                              <a:bevelT w="139700" h="139700"/>
                            </a:sp3d>
                          </wps:spPr>
                          <wps:bodyPr/>
                        </wps:wsp>
                      </wpg:grpSp>
                      <wps:wsp>
                        <wps:cNvPr id="21530" name="TextBox 111"/>
                        <wps:cNvSpPr txBox="1"/>
                        <wps:spPr bwMode="auto">
                          <a:xfrm>
                            <a:off x="395931" y="-63066"/>
                            <a:ext cx="1430806" cy="3924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7"/>
                                <w:kinsoku w:val="0"/>
                                <w:overflowPunct w:val="0"/>
                                <w:spacing w:line="480" w:lineRule="exact"/>
                                <w:ind w:firstLine="0" w:firstLineChars="0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kern w:val="24"/>
                                  <w:sz w:val="32"/>
                                  <w:szCs w:val="32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194.15pt;height:30.6pt;width:128.3pt;mso-position-horizontal:left;mso-position-horizontal-relative:margin;mso-wrap-distance-left:9pt;mso-wrap-distance-right:9pt;z-index:-251636736;mso-width-relative:page;mso-height-relative:page;" coordorigin="10961,-63066" coordsize="2220323,424222" wrapcoords="1010 0 -505 2118 -505 24353 758 25412 21718 25412 22728 19059 21465 3176 21465 0 1010 0" o:gfxdata="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">
                <o:lock v:ext="edit" aspectratio="f"/>
                <v:group id="_x0000_s1026" o:spid="_x0000_s1026" o:spt="203" style="position:absolute;left:10961;top:-7169;height:368325;width:2220323;" coordorigin="10961,-14312" coordsize="2220323,368325" o:gfxdata="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AB3X1cAAAADeAAAADwAAAAAAAAABACAAAAAiAAAAZHJzL2Rvd25yZXYu&#10;eG1sUEsBAhQAFAAAAAgAh07iQDMvBZ47AAAAOQAAABUAAAAAAAAAAQAgAAAADwEAAGRycy9ncm91&#10;cHNoYXBleG1sLnhtbFBLBQYAAAAABgAGAGABAADMAwAAAAA=&#10;">
                  <o:lock v:ext="edit" aspectratio="f"/>
                  <v:roundrect id="_x0000_s1026" o:spid="_x0000_s1026" o:spt="2" style="position:absolute;left:24659;top:-14287;height:368300;width:2206625;" fillcolor="#F2F2F2 [3052]" filled="t" stroked="f" coordsize="21600,21600" arcsize="0.192638888888889" o:gfxdata="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NPvYx&#10;wAAAAN4AAAAPAAAAAAAAAAEAIAAAACIAAABkcnMvZG93bnJldi54bWxQSwECFAAUAAAACACHTuJA&#10;My8FnjsAAAA5AAAAEAAAAAAAAAABACAAAAAPAQAAZHJzL3NoYXBleG1sLnhtbFBLBQYAAAAABgAG&#10;AFsBAAC5AwAAAAA=&#10;">
                    <v:fill on="t" focussize="0,0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roundrect>
                  <v:shape id="_x0000_s1026" o:spid="_x0000_s1026" style="position:absolute;left:-62814;top:59463;height:220678;width:368227;rotation:-5898240f;" fillcolor="#767171" filled="t" stroked="f" coordsize="368227,220678" o:gfxdata="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oDV6vQAA&#10;AN4AAAAPAAAAAAAAAAEAIAAAACIAAABkcnMvZG93bnJldi54bWxQSwECFAAUAAAACACHTuJAMy8F&#10;njsAAAA5AAAAEAAAAAAAAAABACAAAAAMAQAAZHJzL3NoYXBleG1sLnhtbFBLBQYAAAAABgAGAFsB&#10;AAC2AwAAAAA=&#10;" path="m54917,0l313309,0c343639,0,368226,24587,368226,54917l368227,220678,368227,220678,0,220678,0,220678,0,54917c0,24587,24587,0,54917,0xe">
                    <v:path o:connectlocs="368227,110339;184113,220678;0,110339;184113,0" o:connectangles="0,82,164,247"/>
                    <v:fill on="t" focussize="0,0"/>
                    <v:stroke on="f" joinstyle="round"/>
                    <v:imagedata o:title=""/>
                    <o:lock v:ext="edit" aspectratio="f"/>
                  </v:shape>
                  <v:shape id="_x0000_s1026" o:spid="_x0000_s1026" style="position:absolute;left:44726;top:114879;height:122599;width:98239;rotation:-8847360f;" fillcolor="#FF0000" filled="t" stroked="f" coordsize="98239,122599" o:gfxdata="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h&#10;VKD+wwAAAN4AAAAPAAAAAAAAAAEAIAAAACIAAABkcnMvZG93bnJldi54bWxQSwECFAAUAAAACACH&#10;TuJAMy8FnjsAAAA5AAAAEAAAAAAAAAABACAAAAASAQAAZHJzL3NoYXBleG1sLnhtbFBLBQYAAAAA&#10;BgAGAFsBAAC8AwAAAAA=&#10;" path="m0,0l26241,0,26241,96357,98239,96357,98239,122599,0,122599xe">
                    <v:path o:connectlocs="98239,109478;49119,122599;0,61299;13120,0" o:connectangles="0,82,164,247"/>
                    <v:fill on="t" focussize="0,0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shape>
                </v:group>
                <v:shape id="TextBox 111" o:spid="_x0000_s1026" o:spt="202" type="#_x0000_t202" style="position:absolute;left:395931;top:-63066;height:392430;width:1430806;" filled="f" stroked="f" coordsize="21600,21600" o:gfxdata="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OgWPG/&#10;AAAA3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kinsoku w:val="0"/>
                          <w:overflowPunct w:val="0"/>
                          <w:spacing w:line="480" w:lineRule="exact"/>
                          <w:ind w:firstLine="0" w:firstLineChars="0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kern w:val="24"/>
                            <w:sz w:val="32"/>
                            <w:szCs w:val="32"/>
                          </w:rPr>
                          <w:t>工作经验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1123315</wp:posOffset>
                </wp:positionV>
                <wp:extent cx="1629410" cy="388620"/>
                <wp:effectExtent l="38100" t="0" r="104140" b="8763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410" cy="388620"/>
                          <a:chOff x="10961" y="-63066"/>
                          <a:chExt cx="2220323" cy="424222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10961" y="-7169"/>
                            <a:ext cx="2220323" cy="368325"/>
                            <a:chOff x="10961" y="-14312"/>
                            <a:chExt cx="2220323" cy="368325"/>
                          </a:xfrm>
                        </wpg:grpSpPr>
                        <wps:wsp>
                          <wps:cNvPr id="35" name="圆角矩形 35"/>
                          <wps:cNvSpPr/>
                          <wps:spPr bwMode="auto">
                            <a:xfrm>
                              <a:off x="24659" y="-14287"/>
                              <a:ext cx="2206625" cy="368300"/>
                            </a:xfrm>
                            <a:prstGeom prst="roundRect">
                              <a:avLst>
                                <a:gd name="adj" fmla="val 19262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7" name="同侧圆角矩形 37"/>
                          <wps:cNvSpPr/>
                          <wps:spPr bwMode="auto">
                            <a:xfrm rot="16200000">
                              <a:off x="-62814" y="59463"/>
                              <a:ext cx="368227" cy="220678"/>
                            </a:xfrm>
                            <a:prstGeom prst="round2SameRect">
                              <a:avLst>
                                <a:gd name="adj1" fmla="val 24886"/>
                                <a:gd name="adj2" fmla="val 0"/>
                              </a:avLst>
                            </a:prstGeom>
                            <a:solidFill>
                              <a:srgbClr val="767171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L 形 38"/>
                          <wps:cNvSpPr/>
                          <wps:spPr bwMode="auto">
                            <a:xfrm rot="13500000">
                              <a:off x="44726" y="114879"/>
                              <a:ext cx="98239" cy="122599"/>
                            </a:xfrm>
                            <a:prstGeom prst="corner">
                              <a:avLst>
                                <a:gd name="adj1" fmla="val 26712"/>
                                <a:gd name="adj2" fmla="val 26712"/>
                              </a:avLst>
                            </a:prstGeom>
                            <a:solidFill>
                              <a:srgbClr val="FF0000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7800000"/>
                              </a:lightRig>
                            </a:scene3d>
                            <a:sp3d>
                              <a:bevelT w="139700" h="139700"/>
                            </a:sp3d>
                          </wps:spPr>
                          <wps:bodyPr/>
                        </wps:wsp>
                      </wpg:grpSp>
                      <wps:wsp>
                        <wps:cNvPr id="36" name="TextBox 111"/>
                        <wps:cNvSpPr txBox="1"/>
                        <wps:spPr bwMode="auto">
                          <a:xfrm>
                            <a:off x="395931" y="-63066"/>
                            <a:ext cx="1430806" cy="3924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80" w:lineRule="exact"/>
                                <w:jc w:val="distribute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kern w:val="24"/>
                                  <w:sz w:val="32"/>
                                  <w:szCs w:val="32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8.45pt;height:30.6pt;width:128.3pt;mso-position-horizontal:left;mso-position-horizontal-relative:margin;z-index:251671552;mso-width-relative:page;mso-height-relative:page;" coordorigin="10961,-63066" coordsize="2220323,424222" o:gfxdata="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">
                <o:lock v:ext="edit" aspectratio="f"/>
                <v:group id="_x0000_s1026" o:spid="_x0000_s1026" o:spt="203" style="position:absolute;left:10961;top:-7169;height:368325;width:2220323;" coordorigin="10961,-14312" coordsize="2220323,368325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24659;top:-14287;height:368300;width:2206625;" fillcolor="#F2F2F2 [3052]" filled="t" stroked="f" coordsize="21600,21600" arcsize="0.192638888888889" o:gfxdata="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I5sT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roundrect>
                  <v:shape id="_x0000_s1026" o:spid="_x0000_s1026" style="position:absolute;left:-62814;top:59463;height:220678;width:368227;rotation:-5898240f;" fillcolor="#767171" filled="t" stroked="f" coordsize="368227,220678" o:gfxdata="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qb/Y74A&#10;AADbAAAADwAAAAAAAAABACAAAAAiAAAAZHJzL2Rvd25yZXYueG1sUEsBAhQAFAAAAAgAh07iQDMv&#10;BZ47AAAAOQAAABAAAAAAAAAAAQAgAAAADQEAAGRycy9zaGFwZXhtbC54bWxQSwUGAAAAAAYABgBb&#10;AQAAtwMAAAAA&#10;" path="m54917,0l313309,0c343639,0,368226,24587,368226,54917l368227,220678,368227,220678,0,220678,0,220678,0,54917c0,24587,24587,0,54917,0xe">
                    <v:path o:connectlocs="368227,110339;184113,220678;0,110339;184113,0" o:connectangles="0,82,164,247"/>
                    <v:fill on="t" focussize="0,0"/>
                    <v:stroke on="f" joinstyle="round"/>
                    <v:imagedata o:title=""/>
                    <o:lock v:ext="edit" aspectratio="f"/>
                  </v:shape>
                  <v:shape id="_x0000_s1026" o:spid="_x0000_s1026" style="position:absolute;left:44726;top:114879;height:122599;width:98239;rotation:-8847360f;" fillcolor="#FF0000" filled="t" stroked="f" coordsize="98239,122599" o:gfxdata="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R4Iu8AAAA&#10;2wAAAA8AAAAAAAAAAQAgAAAAIgAAAGRycy9kb3ducmV2LnhtbFBLAQIUABQAAAAIAIdO4kAzLwWe&#10;OwAAADkAAAAQAAAAAAAAAAEAIAAAAAsBAABkcnMvc2hhcGV4bWwueG1sUEsFBgAAAAAGAAYAWwEA&#10;ALUDAAAAAA==&#10;" path="m0,0l26241,0,26241,96357,98239,96357,98239,122599,0,122599xe">
                    <v:path o:connectlocs="98239,109478;49119,122599;0,61299;13120,0" o:connectangles="0,82,164,247"/>
                    <v:fill on="t" focussize="0,0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shape>
                </v:group>
                <v:shape id="TextBox 111" o:spid="_x0000_s1026" o:spt="202" type="#_x0000_t202" style="position:absolute;left:395931;top:-63066;height:392430;width:1430806;" filled="f" stroked="f" coordsize="21600,21600" o:gfxdata="UEsDBAoAAAAAAIdO4kAAAAAAAAAAAAAAAAAEAAAAZHJzL1BLAwQUAAAACACHTuJA6KPneb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Q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j53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80" w:lineRule="exact"/>
                          <w:jc w:val="distribute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kern w:val="24"/>
                            <w:sz w:val="32"/>
                            <w:szCs w:val="32"/>
                          </w:rPr>
                          <w:t>教育经历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-146050</wp:posOffset>
                </wp:positionH>
                <wp:positionV relativeFrom="paragraph">
                  <wp:posOffset>1530350</wp:posOffset>
                </wp:positionV>
                <wp:extent cx="6775450" cy="8328025"/>
                <wp:effectExtent l="0" t="0" r="0" b="0"/>
                <wp:wrapNone/>
                <wp:docPr id="20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5450" cy="8328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2002.9-2006.7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北京机械工业学院（现北京信息科技大学）工业工程（本科）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2007.9-2010.7    兰州理工大学 机械制造及其自动化（硕士研究生）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主修专业课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运筹学、项目管理、制造业信息化技术、质量管理、机械工程、系统仿真、张量分析、离散模型马尔科夫链分析。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2006.9-2007.5     北京东仁思创科技发展有限公司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安防系统部员工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</w:rPr>
                              <w:t>主营业务为楼宇接口控制和安防系统实施；从事工作：</w:t>
                            </w:r>
                            <w:r>
                              <w:rPr>
                                <w:rFonts w:hint="eastAsia" w:ascii="微软雅黑" w:hAnsi="微软雅黑"/>
                              </w:rPr>
                              <w:t>据客户需求</w:t>
                            </w:r>
                            <w:r>
                              <w:rPr>
                                <w:rFonts w:ascii="微软雅黑" w:hAnsi="微软雅黑"/>
                              </w:rPr>
                              <w:t>进行</w:t>
                            </w:r>
                            <w:r>
                              <w:rPr>
                                <w:rFonts w:hint="eastAsia" w:ascii="微软雅黑" w:hAnsi="微软雅黑"/>
                              </w:rPr>
                              <w:t>弱电综合布线设计和软件调试，了解门禁控制、消防联动业务；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2010.7-201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 xml:space="preserve">     天津海港燃气有限公司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  <w:t>-北京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利丰宏拓投资有限公司</w:t>
                            </w:r>
                          </w:p>
                          <w:p>
                            <w:pPr>
                              <w:pStyle w:val="7"/>
                              <w:widowControl/>
                              <w:snapToGrid w:val="0"/>
                              <w:ind w:firstLine="0" w:firstLineChars="0"/>
                              <w:rPr>
                                <w:rFonts w:hint="eastAsia"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供职公司为天津地区较早从事天然气企业，为中石油合作企业。有燃气公司，工程公司，LNG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等参股企业，后成立投资公司作为母公司控股。本人连续多年在燃气公司关联公司实际工作。</w:t>
                            </w:r>
                          </w:p>
                          <w:p>
                            <w:pPr>
                              <w:pStyle w:val="7"/>
                              <w:widowControl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天然气方向业务</w:t>
                            </w:r>
                          </w:p>
                          <w:p>
                            <w:pPr>
                              <w:pStyle w:val="7"/>
                              <w:widowControl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从事工作：</w:t>
                            </w:r>
                            <w:bookmarkStart w:id="0" w:name="_Hlk511890251"/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CNG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气站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安全业务、设备合同管理、本地工业用气市场需求、LNG生产工艺商务岗位（舜天达原为参股公司，现中燃子公司），受董事长</w:t>
                            </w:r>
                            <w:bookmarkEnd w:id="0"/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指派负责燃气公司新业务合作的拓展和推进，投资机构商务接洽。参与筹建燃气合资公司。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地区内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管网立项规划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审批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施工流程。作为市场经理曾参与中石油物装投标工作；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跟进某燃企海外输气项目前期进程，进行商务机会洽谈；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根据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课题需求调研国内外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LNG冷能利用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情况等。有一定专家资源。</w:t>
                            </w:r>
                          </w:p>
                          <w:p>
                            <w:pPr>
                              <w:pStyle w:val="7"/>
                              <w:widowControl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对外投资业务：</w:t>
                            </w:r>
                          </w:p>
                          <w:p>
                            <w:pPr>
                              <w:pStyle w:val="7"/>
                              <w:widowControl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继公司战略参股美德向邦医疗集团（新加坡上市），从事大健康（高阶滤材及防护用品、智能穿戴、医废处理信息化、养老服务）国内市场调研工作，并赴台新等地进行工作交流。组织专业机构对在华工厂进行资产评估，提出重组方案和市场策略。</w:t>
                            </w:r>
                          </w:p>
                          <w:p>
                            <w:pPr>
                              <w:pStyle w:val="7"/>
                              <w:widowControl/>
                              <w:snapToGrid w:val="0"/>
                              <w:ind w:firstLine="0" w:firstLineChars="0"/>
                              <w:rPr>
                                <w:rFonts w:hint="eastAsia"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其他工作：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曾短期外派香港公司担任董事，处置管理公司劳务纠纷。参与对外投资项目（评审）等。任天津母公司、北京公司员工代表监事。兼任总经理助理。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2018.1-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  <w:t>2018.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 xml:space="preserve">3      北京联达动力信息科技股份有限公司 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  <w:t>合作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部经理</w:t>
                            </w:r>
                          </w:p>
                          <w:p>
                            <w:pPr>
                              <w:pStyle w:val="7"/>
                              <w:widowControl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公司为新三板创新层企业，主营业务为国内大中型医院提供整体运营解决方案，实现基于HRP信息化管理。</w:t>
                            </w:r>
                          </w:p>
                          <w:p>
                            <w:pPr>
                              <w:pStyle w:val="7"/>
                              <w:widowControl/>
                              <w:snapToGrid w:val="0"/>
                              <w:ind w:firstLine="0" w:firstLineChars="0"/>
                              <w:rPr>
                                <w:rFonts w:hint="eastAsia"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参与本部门年度预算编制，合作产品调研，产出选型方法论，组织厂商专家评审会，进行供应商管理工作。对医疗和通用IT厂商产品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方案规划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和实施有了解。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学习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等级保护、容灾系统、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Saas模式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内容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；完成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筹建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合资公司商务谈判任务。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调研跨领域宝舜化工基于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MES生产数据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自动采集、集中监控实时分析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，实现无人磅房信息化案例。</w:t>
                            </w:r>
                          </w:p>
                          <w:p>
                            <w:pPr>
                              <w:pStyle w:val="7"/>
                              <w:widowControl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大学英语CET6、美国IEEE</w:t>
                            </w:r>
                            <w:r>
                              <w:t>学生</w:t>
                            </w:r>
                            <w:r>
                              <w:rPr>
                                <w:rFonts w:hint="eastAsia"/>
                              </w:rPr>
                              <w:t>会员、基金从业资格证等，接受过短期的财务法务培训。</w:t>
                            </w:r>
                          </w:p>
                          <w:p>
                            <w:pPr>
                              <w:pStyle w:val="8"/>
                            </w:pP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具有责任心和成本管理意识，良好的沟通能力，具备熟练的英文读、写能力；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有海外公司业务对接经验，了解天然气、大健康市场和信息化项目管理。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具备快速学习能力和承压精神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.</w:t>
                            </w:r>
                          </w:p>
                          <w:p>
                            <w:pPr>
                              <w:pStyle w:val="8"/>
                            </w:pPr>
                          </w:p>
                          <w:p>
                            <w:pPr>
                              <w:pStyle w:val="8"/>
                            </w:pPr>
                          </w:p>
                          <w:p>
                            <w:pPr>
                              <w:pStyle w:val="8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1.5pt;margin-top:120.5pt;height:655.75pt;width:533.5pt;mso-position-horizontal-relative:margin;z-index:251659264;mso-width-relative:page;mso-height-relative:page;" filled="f" stroked="f" coordsize="21600,21600" o:gfxdata="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YNCmTYAAAADQEAAA8AAAAAAAAAAQAgAAAAIgAA&#10;AGRycy9kb3ducmV2LnhtbFBLAQIUABQAAAAIAIdO4kAvvnOdCAIAAN4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2002.9-2006.7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北京机械工业学院（现北京信息科技大学）工业工程（本科）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2007.9-2010.7    兰州理工大学 机械制造及其自动化（硕士研究生）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主修专业课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运筹学、项目管理、制造业信息化技术、质量管理、机械工程、系统仿真、张量分析、离散模型马尔科夫链分析。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2006.9-2007.5     北京东仁思创科技发展有限公司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安防系统部员工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 w:cstheme="minorBidi"/>
                        </w:rPr>
                        <w:t>主营业务为楼宇接口控制和安防系统实施；从事工作：</w:t>
                      </w:r>
                      <w:r>
                        <w:rPr>
                          <w:rFonts w:hint="eastAsia" w:ascii="微软雅黑" w:hAnsi="微软雅黑"/>
                        </w:rPr>
                        <w:t>据客户需求</w:t>
                      </w:r>
                      <w:r>
                        <w:rPr>
                          <w:rFonts w:ascii="微软雅黑" w:hAnsi="微软雅黑"/>
                        </w:rPr>
                        <w:t>进行</w:t>
                      </w:r>
                      <w:r>
                        <w:rPr>
                          <w:rFonts w:hint="eastAsia" w:ascii="微软雅黑" w:hAnsi="微软雅黑"/>
                        </w:rPr>
                        <w:t>弱电综合布线设计和软件调试，了解门禁控制、消防联动业务；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2010.7-201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</w:rPr>
                        <w:t>7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.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</w:rPr>
                        <w:t>9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 xml:space="preserve">     天津海港燃气有限公司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</w:rPr>
                        <w:t>-北京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利丰宏拓投资有限公司</w:t>
                      </w:r>
                    </w:p>
                    <w:p>
                      <w:pPr>
                        <w:pStyle w:val="7"/>
                        <w:widowControl/>
                        <w:snapToGrid w:val="0"/>
                        <w:ind w:firstLine="0" w:firstLineChars="0"/>
                        <w:rPr>
                          <w:rFonts w:hint="eastAsia"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供职公司为天津地区较早从事天然气企业，为中石油合作企业。有燃气公司，工程公司，LNG</w:t>
                      </w:r>
                      <w:r>
                        <w:rPr>
                          <w:rFonts w:ascii="微软雅黑" w:hAnsi="微软雅黑" w:eastAsia="微软雅黑"/>
                        </w:rPr>
                        <w:t>公司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等参股企业，后成立投资公司作为母公司控股。本人连续多年在燃气公司关联公司实际工作。</w:t>
                      </w:r>
                    </w:p>
                    <w:p>
                      <w:pPr>
                        <w:pStyle w:val="7"/>
                        <w:widowControl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天然气方向业务</w:t>
                      </w:r>
                    </w:p>
                    <w:p>
                      <w:pPr>
                        <w:pStyle w:val="7"/>
                        <w:widowControl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从事工作：</w:t>
                      </w:r>
                      <w:bookmarkStart w:id="0" w:name="_Hlk511890251"/>
                      <w:r>
                        <w:rPr>
                          <w:rFonts w:hint="eastAsia" w:ascii="微软雅黑" w:hAnsi="微软雅黑" w:eastAsia="微软雅黑"/>
                        </w:rPr>
                        <w:t>CNG</w:t>
                      </w:r>
                      <w:r>
                        <w:rPr>
                          <w:rFonts w:ascii="微软雅黑" w:hAnsi="微软雅黑" w:eastAsia="微软雅黑"/>
                        </w:rPr>
                        <w:t>气站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安全业务、设备合同管理、本地工业用气市场需求、LNG生产工艺商务岗位（舜天达原为参股公司，现中燃子公司），受董事长</w:t>
                      </w:r>
                      <w:bookmarkEnd w:id="0"/>
                      <w:r>
                        <w:rPr>
                          <w:rFonts w:hint="eastAsia" w:ascii="微软雅黑" w:hAnsi="微软雅黑" w:eastAsia="微软雅黑"/>
                        </w:rPr>
                        <w:t>指派负责燃气公司新业务合作的拓展和推进，投资机构商务接洽。参与筹建燃气合资公司。</w:t>
                      </w:r>
                      <w:r>
                        <w:rPr>
                          <w:rFonts w:ascii="微软雅黑" w:hAnsi="微软雅黑" w:eastAsia="微软雅黑"/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地区内</w:t>
                      </w:r>
                      <w:r>
                        <w:rPr>
                          <w:rFonts w:ascii="微软雅黑" w:hAnsi="微软雅黑" w:eastAsia="微软雅黑"/>
                        </w:rPr>
                        <w:t>管网立项规划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审批</w:t>
                      </w:r>
                      <w:r>
                        <w:rPr>
                          <w:rFonts w:ascii="微软雅黑" w:hAnsi="微软雅黑" w:eastAsia="微软雅黑"/>
                        </w:rPr>
                        <w:t>施工流程。作为市场经理曾参与中石油物装投标工作；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跟进某燃企海外输气项目前期进程，进行商务机会洽谈；</w:t>
                      </w:r>
                      <w:r>
                        <w:rPr>
                          <w:rFonts w:ascii="微软雅黑" w:hAnsi="微软雅黑" w:eastAsia="微软雅黑"/>
                        </w:rPr>
                        <w:t>根据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课题需求调研国内外</w:t>
                      </w:r>
                      <w:r>
                        <w:rPr>
                          <w:rFonts w:ascii="微软雅黑" w:hAnsi="微软雅黑" w:eastAsia="微软雅黑"/>
                        </w:rPr>
                        <w:t>LNG冷能利用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情况等。有一定专家资源。</w:t>
                      </w:r>
                    </w:p>
                    <w:p>
                      <w:pPr>
                        <w:pStyle w:val="7"/>
                        <w:widowControl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对外投资业务：</w:t>
                      </w:r>
                    </w:p>
                    <w:p>
                      <w:pPr>
                        <w:pStyle w:val="7"/>
                        <w:widowControl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继公司战略参股美德向邦医疗集团（新加坡上市），从事大健康（高阶滤材及防护用品、智能穿戴、医废处理信息化、养老服务）国内市场调研工作，并赴台新等地进行工作交流。组织专业机构对在华工厂进行资产评估，提出重组方案和市场策略。</w:t>
                      </w:r>
                    </w:p>
                    <w:p>
                      <w:pPr>
                        <w:pStyle w:val="7"/>
                        <w:widowControl/>
                        <w:snapToGrid w:val="0"/>
                        <w:ind w:firstLine="0" w:firstLineChars="0"/>
                        <w:rPr>
                          <w:rFonts w:hint="eastAsia"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其他工作：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曾短期外派香港公司担任董事，处置管理公司劳务纠纷。参与对外投资项目（评审）等。任天津母公司、北京公司员工代表监事。兼任总经理助理。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2018.1-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</w:rPr>
                        <w:t>2018.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 xml:space="preserve">3      北京联达动力信息科技股份有限公司 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</w:rPr>
                        <w:t>合作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部经理</w:t>
                      </w:r>
                    </w:p>
                    <w:p>
                      <w:pPr>
                        <w:pStyle w:val="7"/>
                        <w:widowControl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公司为新三板创新层企业，主营业务为国内大中型医院提供整体运营解决方案，实现基于HRP信息化管理。</w:t>
                      </w:r>
                    </w:p>
                    <w:p>
                      <w:pPr>
                        <w:pStyle w:val="7"/>
                        <w:widowControl/>
                        <w:snapToGrid w:val="0"/>
                        <w:ind w:firstLine="0" w:firstLineChars="0"/>
                        <w:rPr>
                          <w:rFonts w:hint="eastAsia"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参与本部门年度预算编制，合作产品调研，产出选型方法论，组织厂商专家评审会，进行供应商管理工作。对医疗和通用IT厂商产品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方案规划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和实施有了解。</w:t>
                      </w:r>
                      <w:r>
                        <w:rPr>
                          <w:rFonts w:ascii="微软雅黑" w:hAnsi="微软雅黑" w:eastAsia="微软雅黑"/>
                        </w:rPr>
                        <w:t>学习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等级保护、容灾系统、</w:t>
                      </w:r>
                      <w:r>
                        <w:rPr>
                          <w:rFonts w:ascii="微软雅黑" w:hAnsi="微软雅黑" w:eastAsia="微软雅黑"/>
                        </w:rPr>
                        <w:t>Saas模式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内容</w:t>
                      </w:r>
                      <w:r>
                        <w:rPr>
                          <w:rFonts w:ascii="微软雅黑" w:hAnsi="微软雅黑" w:eastAsia="微软雅黑"/>
                        </w:rPr>
                        <w:t>；完成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筹建</w:t>
                      </w:r>
                      <w:r>
                        <w:rPr>
                          <w:rFonts w:ascii="微软雅黑" w:hAnsi="微软雅黑" w:eastAsia="微软雅黑"/>
                        </w:rPr>
                        <w:t>合资公司商务谈判任务。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调研跨领域宝舜化工基于</w:t>
                      </w:r>
                      <w:r>
                        <w:rPr>
                          <w:rFonts w:ascii="微软雅黑" w:hAnsi="微软雅黑" w:eastAsia="微软雅黑"/>
                        </w:rPr>
                        <w:t>MES生产数据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</w:rPr>
                        <w:t>自动采集、集中监控实时分析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，实现无人磅房信息化案例。</w:t>
                      </w:r>
                    </w:p>
                    <w:p>
                      <w:pPr>
                        <w:pStyle w:val="7"/>
                        <w:widowControl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大学英语CET6、美国IEEE</w:t>
                      </w:r>
                      <w:r>
                        <w:t>学生</w:t>
                      </w:r>
                      <w:r>
                        <w:rPr>
                          <w:rFonts w:hint="eastAsia"/>
                        </w:rPr>
                        <w:t>会员、基金从业资格证等，接受过短期的财务法务培训。</w:t>
                      </w:r>
                    </w:p>
                    <w:p>
                      <w:pPr>
                        <w:pStyle w:val="8"/>
                      </w:pP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具有责任心和成本管理意识，良好的沟通能力，具备熟练的英文读、写能力；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有海外公司业务对接经验，了解天然气、大健康市场和信息化项目管理。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具备快速学习能力和承压精神</w:t>
                      </w:r>
                      <w:r>
                        <w:rPr>
                          <w:rFonts w:ascii="微软雅黑" w:hAnsi="微软雅黑" w:eastAsia="微软雅黑"/>
                        </w:rPr>
                        <w:t>.</w:t>
                      </w:r>
                    </w:p>
                    <w:p>
                      <w:pPr>
                        <w:pStyle w:val="8"/>
                      </w:pPr>
                    </w:p>
                    <w:p>
                      <w:pPr>
                        <w:pStyle w:val="8"/>
                      </w:pPr>
                    </w:p>
                    <w:p>
                      <w:pPr>
                        <w:pStyle w:val="8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-1479550</wp:posOffset>
                </wp:positionH>
                <wp:positionV relativeFrom="paragraph">
                  <wp:posOffset>-742950</wp:posOffset>
                </wp:positionV>
                <wp:extent cx="9230995" cy="1746250"/>
                <wp:effectExtent l="0" t="0" r="8255" b="6350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230995" cy="1746250"/>
                        </a:xfrm>
                        <a:prstGeom prst="roundRect">
                          <a:avLst>
                            <a:gd name="adj" fmla="val 19262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16.5pt;margin-top:-58.5pt;height:137.5pt;width:726.85pt;z-index:251648000;mso-width-relative:page;mso-height-relative:page;" fillcolor="#F2F2F2 [3052]" filled="t" stroked="f" coordsize="21600,21600" arcsize="0.192638888888889" o:gfxdata="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GB&#10;J0XbAAAADgEAAA8AAAAAAAAAAQAgAAAAIgAAAGRycy9kb3ducmV2LnhtbFBLAQIUABQAAAAIAIdO&#10;4kBgKliPIAIAAB4EAAAOAAAAAAAAAAEAIAAAACoBAABkcnMvZTJvRG9jLnhtbFBLBQYAAAAABgAG&#10;AFkBAAC8BQAAAAA=&#10;">
                <v:fill on="t" focussize="0,0"/>
                <v:stroke on="f" joinstyle="round"/>
                <v:imagedata o:title=""/>
                <o:lock v:ext="edit" aspectratio="f"/>
              </v:roundrect>
            </w:pict>
          </mc:Fallback>
        </mc:AlternateContent>
      </w: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48260</wp:posOffset>
            </wp:positionH>
            <wp:positionV relativeFrom="paragraph">
              <wp:posOffset>-400050</wp:posOffset>
            </wp:positionV>
            <wp:extent cx="1462405" cy="1462405"/>
            <wp:effectExtent l="0" t="0" r="10795" b="10795"/>
            <wp:wrapNone/>
            <wp:docPr id="1" name="图片 1" descr="293940610759274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939406107592742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240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4225925</wp:posOffset>
                </wp:positionH>
                <wp:positionV relativeFrom="paragraph">
                  <wp:posOffset>-96520</wp:posOffset>
                </wp:positionV>
                <wp:extent cx="1752600" cy="1661795"/>
                <wp:effectExtent l="0" t="0" r="0" b="0"/>
                <wp:wrapNone/>
                <wp:docPr id="21512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661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35岁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居住地北京市海淀区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/>
                              </w:rPr>
                              <w:t>138</w:t>
                            </w:r>
                            <w:r>
                              <w:rPr>
                                <w:rFonts w:hint="eastAsia" w:ascii="微软雅黑" w:hAnsi="微软雅黑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/>
                              </w:rPr>
                              <w:t>616761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yandun</w:t>
                            </w:r>
                            <w:r>
                              <w:rPr>
                                <w:rFonts w:ascii="微软雅黑" w:hAnsi="微软雅黑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/>
                              </w:rPr>
                              <w:t>foxmail</w:t>
                            </w:r>
                            <w:r>
                              <w:rPr>
                                <w:rFonts w:ascii="微软雅黑" w:hAnsi="微软雅黑"/>
                              </w:rPr>
                              <w:t>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332.75pt;margin-top:-7.6pt;height:130.85pt;width:138pt;z-index:251655168;mso-width-relative:page;mso-height-relative:page;" filled="f" stroked="f" coordsize="21600,21600" o:gfxdata="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BEYpK/YAAAACwEAAA8AAAAA&#10;AAAAAQAgAAAAIgAAAGRycy9kb3ducmV2LnhtbFBLAQIUABQAAAAIAIdO4kCNzRT7ogEAABU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35岁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居住地北京市海淀区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/>
                        </w:rPr>
                        <w:t>138</w:t>
                      </w:r>
                      <w:r>
                        <w:rPr>
                          <w:rFonts w:hint="eastAsia" w:ascii="微软雅黑" w:hAnsi="微软雅黑"/>
                        </w:rPr>
                        <w:t>1</w:t>
                      </w:r>
                      <w:r>
                        <w:rPr>
                          <w:rFonts w:ascii="微软雅黑" w:hAnsi="微软雅黑"/>
                        </w:rPr>
                        <w:t>0</w:t>
                      </w:r>
                      <w:r>
                        <w:rPr>
                          <w:rFonts w:hint="eastAsia" w:ascii="微软雅黑" w:hAnsi="微软雅黑"/>
                        </w:rPr>
                        <w:t>616761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yandun</w:t>
                      </w:r>
                      <w:r>
                        <w:rPr>
                          <w:rFonts w:ascii="微软雅黑" w:hAnsi="微软雅黑"/>
                        </w:rPr>
                        <w:t>@</w:t>
                      </w:r>
                      <w:r>
                        <w:rPr>
                          <w:rFonts w:hint="eastAsia" w:ascii="微软雅黑" w:hAnsi="微软雅黑"/>
                        </w:rPr>
                        <w:t>foxmail</w:t>
                      </w:r>
                      <w:r>
                        <w:rPr>
                          <w:rFonts w:ascii="微软雅黑" w:hAnsi="微软雅黑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margin">
                  <wp:posOffset>1937385</wp:posOffset>
                </wp:positionH>
                <wp:positionV relativeFrom="paragraph">
                  <wp:posOffset>-232410</wp:posOffset>
                </wp:positionV>
                <wp:extent cx="1477010" cy="1219200"/>
                <wp:effectExtent l="0" t="0" r="0" b="0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701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48"/>
                                <w:szCs w:val="48"/>
                              </w:rPr>
                              <w:t xml:space="preserve">闫 盾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/>
                                <w:sz w:val="24"/>
                                <w:szCs w:val="24"/>
                              </w:rPr>
                              <w:cr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152.55pt;margin-top:-18.3pt;height:96pt;width:116.3pt;mso-position-horizontal-relative:margin;z-index:251653120;mso-width-relative:page;mso-height-relative:page;" filled="f" stroked="f" coordsize="21600,21600" o:gfxdata="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OKD/NsAAAALAQAADwAAAAAAAAABACAAAAAiAAAAZHJzL2Rvd25yZXYueG1s&#10;UEsBAhQAFAAAAAgAh07iQL5q1gL1AQAAuwMAAA4AAAAAAAAAAQAgAAAAKgEAAGRycy9lMm9Eb2Mu&#10;eG1sUEsFBgAAAAAGAAYAWQEAAJEFAAAAAA==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48"/>
                          <w:szCs w:val="48"/>
                        </w:rPr>
                        <w:t xml:space="preserve">闫 盾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cr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1087755</wp:posOffset>
                </wp:positionV>
                <wp:extent cx="7019925" cy="8859520"/>
                <wp:effectExtent l="0" t="0" r="9525" b="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8859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85.65pt;height:697.6pt;width:552.75pt;mso-position-horizontal:center;mso-position-horizontal-relative:margin;mso-position-vertical-relative:margin;z-index:251646976;v-text-anchor:middle;mso-width-relative:page;mso-height-relative:page;" fillcolor="#FFFFFF [3212]" filled="t" stroked="f" coordsize="21600,21600" o:gfxdata="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t4k9Y2QAAAAoBAAAPAAAAAAAAAAEAIAAA&#10;ACIAAABkcnMvZG93bnJldi54bWxQSwECFAAUAAAACACHTuJAxx+fTn0CAADfBAAADgAAAAAAAAAB&#10;ACAAAAAo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4052570</wp:posOffset>
                </wp:positionH>
                <wp:positionV relativeFrom="paragraph">
                  <wp:posOffset>-13335</wp:posOffset>
                </wp:positionV>
                <wp:extent cx="147955" cy="817245"/>
                <wp:effectExtent l="0" t="0" r="4445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955" cy="817245"/>
                          <a:chOff x="45720" y="35560"/>
                          <a:chExt cx="147955" cy="817443"/>
                        </a:xfrm>
                        <a:solidFill>
                          <a:schemeClr val="tx1"/>
                        </a:solidFill>
                      </wpg:grpSpPr>
                      <wps:wsp>
                        <wps:cNvPr id="5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50800" y="35560"/>
                            <a:ext cx="142875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45720" y="274320"/>
                            <a:ext cx="143510" cy="143510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66040" y="497840"/>
                            <a:ext cx="107315" cy="156845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8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47121" y="753943"/>
                            <a:ext cx="143510" cy="99060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9.1pt;margin-top:-1.05pt;height:64.35pt;width:11.65pt;mso-position-horizontal-relative:margin;z-index:251656192;mso-width-relative:page;mso-height-relative:page;" coordorigin="45720,35560" coordsize="147955,817443" o:gfxdata="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">
                <o:lock v:ext="edit" aspectratio="f"/>
                <v:shape id="Freeform 96" o:spid="_x0000_s1026" o:spt="100" style="position:absolute;left:50800;top:35560;height:144145;width:142875;" filled="t" stroked="f" coordsize="141,141" o:gfxdata="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DXvfvQAA&#10;ANoAAAAPAAAAAAAAAAEAIAAAACIAAABkcnMvZG93bnJldi54bWxQSwECFAAUAAAACACHTuJAMy8F&#10;njsAAAA5AAAAEAAAAAAAAAABACAAAAAMAQAAZHJzL3NoYXBleG1sLnhtbFBLBQYAAAAABgAGAFsB&#10;AAC2AwAAAAA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7" o:spid="_x0000_s1026" o:spt="100" style="position:absolute;left:45720;top:274320;flip:x;height:143510;width:143510;" filled="t" stroked="f" coordsize="82,109" o:gfxdata="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/+9SugAAANoA&#10;AAAPAAAAAAAAAAEAIAAAACIAAABkcnMvZG93bnJldi54bWxQSwECFAAUAAAACACHTuJAMy8FnjsA&#10;AAA5AAAAEAAAAAAAAAABACAAAAAJAQAAZHJzL3NoYXBleG1sLnhtbFBLBQYAAAAABgAGAFsBAACz&#10;AwAAAAA=&#10;" path="m41,109c41,109,0,64,0,41c0,19,18,0,41,0c63,0,82,19,82,41c82,64,41,109,41,109xm41,14c26,14,13,26,13,41c13,56,26,69,41,69c56,69,68,56,68,41c68,26,56,14,41,14xm41,14c41,14,41,14,41,14e">
                  <v:path o:connectlocs="71755,143510;0,53980;71755,0;143510,53980;71755,143510;71755,18432;22751,53980;71755,90845;119008,53980;71755,18432;71755,18432;71755,18432" o:connectangles="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17" o:spid="_x0000_s1026" o:spt="100" style="position:absolute;left:66040;top:497840;height:156845;width:107315;" filled="t" stroked="f" coordsize="44,64" o:gfxdata="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LZpytwAAANoAAAAP&#10;AAAAAAAAAAEAIAAAACIAAABkcnMvZG93bnJldi54bWxQSwECFAAUAAAACACHTuJAMy8FnjsAAAA5&#10;AAAAEAAAAAAAAAABACAAAAAGAQAAZHJzL3NoYXBleG1sLnhtbFBLBQYAAAAABgAGAFsBAACwAwAA&#10;AAA=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@0,0;@0,0;0,@0;0,@0;@0,@0;@0,@0;@0,@0;@0,@0;@0,0;@0,@0;@0,@0;@0,@0;@0,@0;@0,@0;@0,@0;@0,@0;@0,@0;@0,@0;@0,@0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40" o:spid="_x0000_s1026" o:spt="100" style="position:absolute;left:47121;top:753943;flip:x;height:99060;width:143510;" filled="t" stroked="f" coordsize="302,208" o:gfxdata="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Yj++C2AAAA2gAAAA8A&#10;AAAAAAAAAQAgAAAAIgAAAGRycy9kb3ducmV2LnhtbFBLAQIUABQAAAAIAIdO4kAzLwWeOwAAADkA&#10;AAAQAAAAAAAAAAEAIAAAAAUBAABkcnMvc2hhcGV4bWwueG1sUEsFBgAAAAAGAAYAWwEAAK8DAAAA&#10;AA==&#10;" path="m0,208l94,123,151,170,208,123,302,208,0,208,0,208,0,208xm217,114l302,48,302,189,217,114,217,114,217,114xm0,189l0,48,85,114,0,189,0,189,0,189xm151,152l0,29,0,0,302,0,302,29,151,152,151,152,151,152xm151,152l151,152xe">
                  <v:path o:connectlocs="0,99060;44668,58578;71755,80962;98841,58578;143510,99060;0,99060;0,99060;0,99060;103118,54292;143510,22860;143510,90011;103118,54292;103118,54292;103118,54292;0,90011;0,22860;40391,54292;0,90011;0,90011;0,90011;71755,72390;0,13811;0,0;143510,0;143510,13811;71755,72390;71755,72390;71755,72390;71755,72390;71755,72390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23C43"/>
    <w:multiLevelType w:val="multilevel"/>
    <w:tmpl w:val="0F223C43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4A4F5C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73B570F"/>
    <w:multiLevelType w:val="multilevel"/>
    <w:tmpl w:val="773B570F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4A4F5C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attachedTemplate r:id="rId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2E4386"/>
    <w:rsid w:val="000567C2"/>
    <w:rsid w:val="000B3D6B"/>
    <w:rsid w:val="000B6CC8"/>
    <w:rsid w:val="000D29C4"/>
    <w:rsid w:val="001002D1"/>
    <w:rsid w:val="00115E3E"/>
    <w:rsid w:val="00121A9C"/>
    <w:rsid w:val="001A15C2"/>
    <w:rsid w:val="001E3224"/>
    <w:rsid w:val="00331E75"/>
    <w:rsid w:val="003832B7"/>
    <w:rsid w:val="003A5476"/>
    <w:rsid w:val="003C75FE"/>
    <w:rsid w:val="00497799"/>
    <w:rsid w:val="00602A47"/>
    <w:rsid w:val="00647E39"/>
    <w:rsid w:val="006D7790"/>
    <w:rsid w:val="006E00D3"/>
    <w:rsid w:val="00774576"/>
    <w:rsid w:val="007932AA"/>
    <w:rsid w:val="008F21E0"/>
    <w:rsid w:val="008F74B6"/>
    <w:rsid w:val="009116B5"/>
    <w:rsid w:val="00947CC6"/>
    <w:rsid w:val="0096149A"/>
    <w:rsid w:val="00AE2C75"/>
    <w:rsid w:val="00B80AA7"/>
    <w:rsid w:val="00CC0A09"/>
    <w:rsid w:val="00CD7FFB"/>
    <w:rsid w:val="00D34F0C"/>
    <w:rsid w:val="00D34F8F"/>
    <w:rsid w:val="00DD4A85"/>
    <w:rsid w:val="00E258FA"/>
    <w:rsid w:val="00EE48BB"/>
    <w:rsid w:val="00F43817"/>
    <w:rsid w:val="082E4386"/>
    <w:rsid w:val="520B7448"/>
    <w:rsid w:val="5AA0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列出段落1"/>
    <w:basedOn w:val="1"/>
    <w:next w:val="8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3"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0">
    <w:name w:val="页脚 字符"/>
    <w:basedOn w:val="5"/>
    <w:link w:val="2"/>
    <w:uiPriority w:val="99"/>
    <w:rPr>
      <w:rFonts w:ascii="Arial Unicode MS" w:hAnsi="Arial Unicode MS" w:eastAsia="微软雅黑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\AppData\Roaming\kingsoft\office6\templates\download\&#40664;&#35748;\&#12304;&#36890;&#29992;&#31616;&#21382;&#12305;&#31616;&#32422;&#22823;&#27668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41A9FA-42F9-4D1A-918A-E338C48BBB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【通用简历】简约大气简历.docx</Template>
  <Pages>1</Pages>
  <Words>1</Words>
  <Characters>11</Characters>
  <Lines>1</Lines>
  <Paragraphs>1</Paragraphs>
  <TotalTime>0</TotalTime>
  <ScaleCrop>false</ScaleCrop>
  <LinksUpToDate>false</LinksUpToDate>
  <CharactersWithSpaces>11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2018-03-12T03:25:00Z</dcterms:created>
  <dc:creator>闫盾</dc:creator>
  <cp:lastModifiedBy>闫盾</cp:lastModifiedBy>
  <dcterms:modified xsi:type="dcterms:W3CDTF">2018-04-22T10:56:53Z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